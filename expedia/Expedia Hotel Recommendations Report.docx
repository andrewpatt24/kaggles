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73B9F" w14:textId="77777777" w:rsidR="00E543E1" w:rsidRDefault="00E543E1" w:rsidP="00E543E1">
      <w:pPr>
        <w:pStyle w:val="Heading1"/>
        <w:shd w:val="clear" w:color="auto" w:fill="FFFFFF"/>
        <w:spacing w:before="0" w:after="150"/>
        <w:rPr>
          <w:rFonts w:eastAsia="Times New Roman"/>
          <w:color w:val="333333"/>
        </w:rPr>
      </w:pPr>
      <w:r w:rsidRPr="00E543E1">
        <w:rPr>
          <w:rFonts w:eastAsia="Times New Roman"/>
          <w:color w:val="333333"/>
          <w:sz w:val="39"/>
          <w:szCs w:val="39"/>
        </w:rPr>
        <w:t>Expedia Hotel Recommendations</w:t>
      </w:r>
      <w:r w:rsidRPr="00E543E1">
        <w:rPr>
          <w:rFonts w:eastAsia="Times New Roman"/>
          <w:color w:val="333333"/>
        </w:rPr>
        <w:t xml:space="preserve"> </w:t>
      </w:r>
      <w:r>
        <w:rPr>
          <w:rFonts w:eastAsia="Times New Roman"/>
          <w:color w:val="333333"/>
        </w:rPr>
        <w:t>Report</w:t>
      </w:r>
    </w:p>
    <w:p w14:paraId="6A272A63" w14:textId="77777777" w:rsidR="00E543E1" w:rsidRPr="00E543E1" w:rsidRDefault="00E543E1" w:rsidP="00E543E1">
      <w:pPr>
        <w:pStyle w:val="Heading1"/>
        <w:shd w:val="clear" w:color="auto" w:fill="FFFFFF"/>
        <w:spacing w:before="0" w:after="150"/>
        <w:rPr>
          <w:rFonts w:eastAsia="Times New Roman"/>
          <w:color w:val="333333"/>
          <w:sz w:val="30"/>
          <w:szCs w:val="30"/>
          <w:lang w:val="en-GB" w:eastAsia="en-GB"/>
        </w:rPr>
      </w:pPr>
      <w:r w:rsidRPr="00E543E1">
        <w:rPr>
          <w:rFonts w:eastAsia="Times New Roman"/>
          <w:color w:val="333333"/>
          <w:sz w:val="30"/>
          <w:szCs w:val="30"/>
        </w:rPr>
        <w:t>Andrew Patterson</w:t>
      </w:r>
    </w:p>
    <w:p w14:paraId="7B91F9D1" w14:textId="77777777" w:rsidR="00E543E1" w:rsidRDefault="00E543E1" w:rsidP="00E543E1">
      <w:pPr>
        <w:pStyle w:val="ListParagraph"/>
        <w:ind w:left="360"/>
      </w:pPr>
    </w:p>
    <w:p w14:paraId="2A29CFAC" w14:textId="77777777" w:rsidR="00E543E1" w:rsidRPr="00E543E1" w:rsidRDefault="00E543E1" w:rsidP="00E543E1">
      <w:pPr>
        <w:pStyle w:val="ListParagraph"/>
        <w:ind w:left="0"/>
        <w:rPr>
          <w:b/>
          <w:sz w:val="20"/>
          <w:szCs w:val="20"/>
        </w:rPr>
      </w:pPr>
      <w:r w:rsidRPr="00E543E1">
        <w:rPr>
          <w:b/>
          <w:sz w:val="20"/>
          <w:szCs w:val="20"/>
        </w:rPr>
        <w:t>Preliminaries</w:t>
      </w:r>
    </w:p>
    <w:p w14:paraId="2110BFFE" w14:textId="77777777" w:rsidR="00E543E1" w:rsidRPr="00E543E1" w:rsidRDefault="00E543E1" w:rsidP="00E543E1">
      <w:pPr>
        <w:pStyle w:val="ListParagraph"/>
        <w:ind w:left="360"/>
        <w:rPr>
          <w:sz w:val="20"/>
          <w:szCs w:val="20"/>
        </w:rPr>
      </w:pPr>
    </w:p>
    <w:p w14:paraId="1AA24A31" w14:textId="77777777" w:rsidR="00E543E1" w:rsidRPr="00E543E1" w:rsidRDefault="00E543E1" w:rsidP="00E543E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543E1">
        <w:rPr>
          <w:sz w:val="20"/>
          <w:szCs w:val="20"/>
        </w:rPr>
        <w:t xml:space="preserve">In the preliminary investigations, I wanted to understand at what size of the data and at what level the train set was – It was known it was event data but it was good practice to see what other interesting id levels there may be – for example a classifier could have easily been provided at the user level since all test </w:t>
      </w:r>
      <w:proofErr w:type="spellStart"/>
      <w:r w:rsidRPr="00E543E1">
        <w:rPr>
          <w:sz w:val="20"/>
          <w:szCs w:val="20"/>
        </w:rPr>
        <w:t>user_ids</w:t>
      </w:r>
      <w:proofErr w:type="spellEnd"/>
      <w:r w:rsidRPr="00E543E1">
        <w:rPr>
          <w:sz w:val="20"/>
          <w:szCs w:val="20"/>
        </w:rPr>
        <w:t xml:space="preserve"> were in the train. Given the short amount of time I went ahead with an event level classifier</w:t>
      </w:r>
    </w:p>
    <w:p w14:paraId="5F050840" w14:textId="77777777" w:rsidR="00E543E1" w:rsidRDefault="00E543E1" w:rsidP="00E543E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543E1">
        <w:rPr>
          <w:sz w:val="20"/>
          <w:szCs w:val="20"/>
        </w:rPr>
        <w:t>Given the description, whereby the test set were booking only events, I discarded any non-booking events from the train data.</w:t>
      </w:r>
    </w:p>
    <w:p w14:paraId="5F1A5FE8" w14:textId="77777777" w:rsidR="00E543E1" w:rsidRPr="00E543E1" w:rsidRDefault="00E543E1" w:rsidP="00E543E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 sampled the train data to 100,000 booked events to </w:t>
      </w:r>
      <w:r w:rsidR="00AE6B47">
        <w:rPr>
          <w:sz w:val="20"/>
          <w:szCs w:val="20"/>
        </w:rPr>
        <w:t>computational efficiency and</w:t>
      </w:r>
      <w:bookmarkStart w:id="0" w:name="_GoBack"/>
      <w:bookmarkEnd w:id="0"/>
      <w:r>
        <w:rPr>
          <w:sz w:val="20"/>
          <w:szCs w:val="20"/>
        </w:rPr>
        <w:t xml:space="preserve"> speed going forward.</w:t>
      </w:r>
    </w:p>
    <w:p w14:paraId="11DE2D43" w14:textId="77777777" w:rsidR="00E543E1" w:rsidRPr="00E543E1" w:rsidRDefault="00E543E1" w:rsidP="00E543E1">
      <w:pPr>
        <w:rPr>
          <w:b/>
          <w:sz w:val="20"/>
          <w:szCs w:val="20"/>
        </w:rPr>
      </w:pPr>
      <w:r w:rsidRPr="00E543E1">
        <w:rPr>
          <w:b/>
          <w:sz w:val="20"/>
          <w:szCs w:val="20"/>
        </w:rPr>
        <w:t>Understanding the data</w:t>
      </w:r>
    </w:p>
    <w:p w14:paraId="137B1EFC" w14:textId="77777777" w:rsidR="00E543E1" w:rsidRPr="00E543E1" w:rsidRDefault="00E543E1" w:rsidP="00E543E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543E1">
        <w:rPr>
          <w:sz w:val="20"/>
          <w:szCs w:val="20"/>
        </w:rPr>
        <w:t xml:space="preserve">While most of the data was integer form, there were mostly encoding for categorical variables. From the I had two options – to </w:t>
      </w:r>
      <w:proofErr w:type="spellStart"/>
      <w:r w:rsidRPr="00E543E1">
        <w:rPr>
          <w:sz w:val="20"/>
          <w:szCs w:val="20"/>
        </w:rPr>
        <w:t>binarize</w:t>
      </w:r>
      <w:proofErr w:type="spellEnd"/>
      <w:r w:rsidRPr="00E543E1">
        <w:rPr>
          <w:sz w:val="20"/>
          <w:szCs w:val="20"/>
        </w:rPr>
        <w:t xml:space="preserve"> the data to use a regression based classifier or to use a different type of classifier and keep the data the same. Again, given the short time frame I thought I would use a Random Forest as the classifier and bypass any direct manipulation.</w:t>
      </w:r>
    </w:p>
    <w:p w14:paraId="75607380" w14:textId="77777777" w:rsidR="00E543E1" w:rsidRPr="00E543E1" w:rsidRDefault="00E543E1" w:rsidP="00E543E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543E1">
        <w:rPr>
          <w:sz w:val="20"/>
          <w:szCs w:val="20"/>
        </w:rPr>
        <w:t xml:space="preserve">For </w:t>
      </w:r>
      <w:r>
        <w:rPr>
          <w:sz w:val="20"/>
          <w:szCs w:val="20"/>
        </w:rPr>
        <w:t>t</w:t>
      </w:r>
      <w:r w:rsidRPr="00E543E1">
        <w:rPr>
          <w:sz w:val="20"/>
          <w:szCs w:val="20"/>
        </w:rPr>
        <w:t xml:space="preserve">he date and </w:t>
      </w:r>
      <w:proofErr w:type="spellStart"/>
      <w:r w:rsidRPr="00E543E1">
        <w:rPr>
          <w:sz w:val="20"/>
          <w:szCs w:val="20"/>
        </w:rPr>
        <w:t>datetime</w:t>
      </w:r>
      <w:proofErr w:type="spellEnd"/>
      <w:r w:rsidRPr="00E543E1">
        <w:rPr>
          <w:sz w:val="20"/>
          <w:szCs w:val="20"/>
        </w:rPr>
        <w:t xml:space="preserve"> fields I pulled out key values (hours, day of week etc.) and discarded the dates themselves.</w:t>
      </w:r>
    </w:p>
    <w:p w14:paraId="103BDA0F" w14:textId="77777777" w:rsidR="00E543E1" w:rsidRPr="00E543E1" w:rsidRDefault="00E543E1" w:rsidP="00E543E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543E1">
        <w:rPr>
          <w:sz w:val="20"/>
          <w:szCs w:val="20"/>
        </w:rPr>
        <w:t>For the latent variables in destinations.csv, I use PCA to cut down the 149 variables down to 6. This choice wa</w:t>
      </w:r>
      <w:r>
        <w:rPr>
          <w:sz w:val="20"/>
          <w:szCs w:val="20"/>
        </w:rPr>
        <w:t>s</w:t>
      </w:r>
      <w:r w:rsidRPr="00E543E1">
        <w:rPr>
          <w:sz w:val="20"/>
          <w:szCs w:val="20"/>
        </w:rPr>
        <w:t xml:space="preserve"> made by looking at the cumulative variance the 6 new variables described the original data (~70%) which I thought was acceptable.</w:t>
      </w:r>
    </w:p>
    <w:p w14:paraId="63291BEF" w14:textId="77777777" w:rsidR="00E543E1" w:rsidRPr="00E543E1" w:rsidRDefault="00E543E1" w:rsidP="00E543E1">
      <w:pPr>
        <w:rPr>
          <w:b/>
          <w:sz w:val="20"/>
          <w:szCs w:val="20"/>
        </w:rPr>
      </w:pPr>
      <w:r w:rsidRPr="00E543E1">
        <w:rPr>
          <w:b/>
          <w:sz w:val="20"/>
          <w:szCs w:val="20"/>
        </w:rPr>
        <w:t>Classification and testing</w:t>
      </w:r>
    </w:p>
    <w:p w14:paraId="3B21794A" w14:textId="77777777" w:rsidR="00E543E1" w:rsidRPr="00E543E1" w:rsidRDefault="00E543E1" w:rsidP="00E543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543E1">
        <w:rPr>
          <w:sz w:val="20"/>
          <w:szCs w:val="20"/>
        </w:rPr>
        <w:t>As said previously I decided to use a random forest as most of the variables were now encoded categorical variables. Rather than looking at a single y variable with 99 different segments, the better algorithm looked at for each event the probability of it falling into each segment. From there I could understand what were the top X segments for each event.</w:t>
      </w:r>
    </w:p>
    <w:p w14:paraId="0E36E114" w14:textId="77777777" w:rsidR="00E543E1" w:rsidRPr="00E543E1" w:rsidRDefault="00E543E1" w:rsidP="00E543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543E1">
        <w:rPr>
          <w:sz w:val="20"/>
          <w:szCs w:val="20"/>
        </w:rPr>
        <w:t>I tested using both a probability cutoff and a ‘top x’ cutoff, and given the success criteria (MAPE@5) I found that giving the top 5 segments for every event.</w:t>
      </w:r>
    </w:p>
    <w:p w14:paraId="6A6583E5" w14:textId="77777777" w:rsidR="00E543E1" w:rsidRPr="00E543E1" w:rsidRDefault="00E543E1" w:rsidP="00E543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543E1">
        <w:rPr>
          <w:sz w:val="20"/>
          <w:szCs w:val="20"/>
        </w:rPr>
        <w:t>In the test/train split of the sampled test data the MAPE@5 score was 0.2074</w:t>
      </w:r>
    </w:p>
    <w:p w14:paraId="5381DAE8" w14:textId="77777777" w:rsidR="00E543E1" w:rsidRPr="00E543E1" w:rsidRDefault="00E543E1" w:rsidP="00E543E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E543E1">
        <w:rPr>
          <w:sz w:val="20"/>
          <w:szCs w:val="20"/>
        </w:rPr>
        <w:t xml:space="preserve">The score from the </w:t>
      </w:r>
      <w:proofErr w:type="spellStart"/>
      <w:r w:rsidRPr="00E543E1">
        <w:rPr>
          <w:sz w:val="20"/>
          <w:szCs w:val="20"/>
        </w:rPr>
        <w:t>Kaggle</w:t>
      </w:r>
      <w:proofErr w:type="spellEnd"/>
      <w:r w:rsidRPr="00E543E1">
        <w:rPr>
          <w:sz w:val="20"/>
          <w:szCs w:val="20"/>
        </w:rPr>
        <w:t xml:space="preserve"> website (screenshot attached) was X.</w:t>
      </w:r>
    </w:p>
    <w:p w14:paraId="37B7D3A5" w14:textId="77777777" w:rsidR="00E543E1" w:rsidRPr="00E543E1" w:rsidRDefault="00E543E1" w:rsidP="00E543E1">
      <w:pPr>
        <w:rPr>
          <w:b/>
          <w:sz w:val="20"/>
          <w:szCs w:val="20"/>
        </w:rPr>
      </w:pPr>
      <w:r w:rsidRPr="00E543E1">
        <w:rPr>
          <w:b/>
          <w:sz w:val="20"/>
          <w:szCs w:val="20"/>
        </w:rPr>
        <w:t>Possible Further investigations / improvements</w:t>
      </w:r>
    </w:p>
    <w:p w14:paraId="223F20DB" w14:textId="77777777" w:rsidR="00E543E1" w:rsidRPr="00E543E1" w:rsidRDefault="00E543E1" w:rsidP="00E543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543E1">
        <w:rPr>
          <w:sz w:val="20"/>
          <w:szCs w:val="20"/>
        </w:rPr>
        <w:t>In terms of the data handling, understanding the dat</w:t>
      </w:r>
      <w:r>
        <w:rPr>
          <w:sz w:val="20"/>
          <w:szCs w:val="20"/>
        </w:rPr>
        <w:t>a</w:t>
      </w:r>
      <w:r w:rsidRPr="00E543E1">
        <w:rPr>
          <w:sz w:val="20"/>
          <w:szCs w:val="20"/>
        </w:rPr>
        <w:t xml:space="preserve"> at a user level would be the most beneficial course of action and would generate the best outcomes, which would be my next investigation</w:t>
      </w:r>
    </w:p>
    <w:p w14:paraId="6ADC4913" w14:textId="77777777" w:rsidR="00E543E1" w:rsidRPr="00E543E1" w:rsidRDefault="00E543E1" w:rsidP="00E543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543E1">
        <w:rPr>
          <w:sz w:val="20"/>
          <w:szCs w:val="20"/>
        </w:rPr>
        <w:t>Potentially splitting out the categorical variables to binary variables at each level, and using PCA to reduce this down would take out a lot of the noise in the data and may improve overall accuracy.</w:t>
      </w:r>
    </w:p>
    <w:p w14:paraId="1FEC3DBD" w14:textId="77777777" w:rsidR="00E543E1" w:rsidRPr="00E543E1" w:rsidRDefault="00E543E1" w:rsidP="00E543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543E1">
        <w:rPr>
          <w:sz w:val="20"/>
          <w:szCs w:val="20"/>
        </w:rPr>
        <w:t>For the classification, to make it more robust, I would implement a cross validation step to make sure the test/train sets do not vary and to understand the distribution of the MAPE@5 score.</w:t>
      </w:r>
    </w:p>
    <w:p w14:paraId="45093B6D" w14:textId="77777777" w:rsidR="00E543E1" w:rsidRPr="00E543E1" w:rsidRDefault="00E543E1" w:rsidP="00E543E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543E1">
        <w:rPr>
          <w:sz w:val="20"/>
          <w:szCs w:val="20"/>
        </w:rPr>
        <w:t>Furthermore, an implementation in something more resilient to more data (rather than local analysis using pandas) would mean that the whole train dataset would be able to be used</w:t>
      </w:r>
    </w:p>
    <w:sectPr w:rsidR="00E543E1" w:rsidRPr="00E543E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358F1" w14:textId="77777777" w:rsidR="0014108F" w:rsidRDefault="0014108F">
      <w:r>
        <w:separator/>
      </w:r>
    </w:p>
    <w:p w14:paraId="5907FAB4" w14:textId="77777777" w:rsidR="0014108F" w:rsidRDefault="0014108F"/>
  </w:endnote>
  <w:endnote w:type="continuationSeparator" w:id="0">
    <w:p w14:paraId="33F0CBE1" w14:textId="77777777" w:rsidR="0014108F" w:rsidRDefault="0014108F">
      <w:r>
        <w:continuationSeparator/>
      </w:r>
    </w:p>
    <w:p w14:paraId="37CA572C" w14:textId="77777777" w:rsidR="0014108F" w:rsidRDefault="001410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973F1" w14:textId="77777777" w:rsidR="00243D50" w:rsidRDefault="0014108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3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CD9ED" w14:textId="77777777" w:rsidR="0014108F" w:rsidRDefault="0014108F">
      <w:r>
        <w:separator/>
      </w:r>
    </w:p>
    <w:p w14:paraId="6CB15A92" w14:textId="77777777" w:rsidR="0014108F" w:rsidRDefault="0014108F"/>
  </w:footnote>
  <w:footnote w:type="continuationSeparator" w:id="0">
    <w:p w14:paraId="10218B8D" w14:textId="77777777" w:rsidR="0014108F" w:rsidRDefault="0014108F">
      <w:r>
        <w:continuationSeparator/>
      </w:r>
    </w:p>
    <w:p w14:paraId="71F3557E" w14:textId="77777777" w:rsidR="0014108F" w:rsidRDefault="0014108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B75B06"/>
    <w:multiLevelType w:val="hybridMultilevel"/>
    <w:tmpl w:val="01766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C3F77"/>
    <w:multiLevelType w:val="hybridMultilevel"/>
    <w:tmpl w:val="E72C0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3317F"/>
    <w:multiLevelType w:val="hybridMultilevel"/>
    <w:tmpl w:val="1326D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E1"/>
    <w:rsid w:val="0014108F"/>
    <w:rsid w:val="00243D50"/>
    <w:rsid w:val="00AE6B47"/>
    <w:rsid w:val="00E5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2B7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54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atterson/Library/Containers/com.microsoft.Word/Data/Library/Caches/2057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CA"/>
    <w:rsid w:val="007E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9EA8A7CC4FB40B9E2CABEACC8D18A">
    <w:name w:val="2529EA8A7CC4FB40B9E2CABEACC8D18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214FF92EB5EC6A40A8D6B4EC2C9AEC90">
    <w:name w:val="214FF92EB5EC6A40A8D6B4EC2C9AEC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18</TotalTime>
  <Pages>1</Pages>
  <Words>444</Words>
  <Characters>2535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2016-05-04T01:00:00Z</dcterms:created>
  <dcterms:modified xsi:type="dcterms:W3CDTF">2016-05-04T01:20:00Z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